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37A8D5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85FF0F5" w14:textId="5F64BD2A" w:rsidR="00523479" w:rsidRPr="00906BEE" w:rsidRDefault="00FF0C48" w:rsidP="00523479">
            <w:pPr>
              <w:pStyle w:val="Initials"/>
            </w:pPr>
            <w:r>
              <w:t>N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F5E7B5A" wp14:editId="66AF28E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01ED08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B</w:t>
            </w:r>
          </w:p>
          <w:p w14:paraId="73ABC111" w14:textId="77777777" w:rsidR="00A50939" w:rsidRPr="00906BEE" w:rsidRDefault="00D8630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45F52E4A93741768251CFFA36419275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909AC37" w14:textId="21C09E7A" w:rsidR="002C2CDD" w:rsidRPr="00906BEE" w:rsidRDefault="00FB7EC1" w:rsidP="00FB7EC1">
            <w:r>
              <w:t>An IT Professional with 6+ years of experience in Full Stack Development.</w:t>
            </w:r>
          </w:p>
          <w:p w14:paraId="6320904C" w14:textId="77777777" w:rsidR="002C2CDD" w:rsidRPr="00906BEE" w:rsidRDefault="00D8630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5E54972CFF54B5F80A2E304DAB4188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734C9709" w14:textId="3B17C2F7" w:rsidR="00741125" w:rsidRPr="00906BEE" w:rsidRDefault="00FF0C48" w:rsidP="00741125">
            <w:r>
              <w:t xml:space="preserve">I have a lot of experience with Java. Experience in SQL </w:t>
            </w:r>
            <w:proofErr w:type="gramStart"/>
            <w:r>
              <w:t>Databases</w:t>
            </w:r>
            <w:proofErr w:type="gramEnd"/>
            <w:r>
              <w:t xml:space="preserve"> especially PostgreSQL. Experience with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HTML, CSS and React. Some experience in managing K8s clusters and Gitlab CI Pipelines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0524B08C" w14:textId="77777777" w:rsidTr="00FF0C48">
              <w:trPr>
                <w:trHeight w:hRule="exact" w:val="1746"/>
              </w:trPr>
              <w:tc>
                <w:tcPr>
                  <w:tcW w:w="6055" w:type="dxa"/>
                  <w:vAlign w:val="center"/>
                </w:tcPr>
                <w:p w14:paraId="5C4B35E5" w14:textId="270125D4" w:rsidR="00C612DA" w:rsidRPr="00906BEE" w:rsidRDefault="00D8630E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sz w:val="40"/>
                        <w:szCs w:val="22"/>
                      </w:rPr>
                      <w:alias w:val="Enter your name:"/>
                      <w:tag w:val="Enter your name:"/>
                      <w:id w:val="-296147368"/>
                      <w:placeholder>
                        <w:docPart w:val="7C2F6FF73CF74940BF9BD46DE721413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50"/>
                        <w:szCs w:val="32"/>
                      </w:rPr>
                    </w:sdtEndPr>
                    <w:sdtContent>
                      <w:r w:rsidR="00D504CD" w:rsidRPr="00FF0C48">
                        <w:rPr>
                          <w:sz w:val="40"/>
                          <w:szCs w:val="22"/>
                        </w:rPr>
                        <w:t>Nate Bailey</w:t>
                      </w:r>
                    </w:sdtContent>
                  </w:sdt>
                </w:p>
                <w:p w14:paraId="66109E4A" w14:textId="02B5F5E5" w:rsidR="00164B78" w:rsidRDefault="00D8630E" w:rsidP="00FB7EC1">
                  <w:pPr>
                    <w:pStyle w:val="Heading2"/>
                    <w:jc w:val="left"/>
                    <w:outlineLvl w:val="1"/>
                    <w:rPr>
                      <w:rFonts w:asciiTheme="minorHAnsi" w:hAnsiTheme="minorHAnsi"/>
                      <w:color w:val="auto"/>
                      <w:sz w:val="18"/>
                      <w:szCs w:val="22"/>
                    </w:rPr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F9A12E8FE8B240FFA6FA4F8AD93084CC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E4BF9">
                        <w:t xml:space="preserve">IT Professional </w:t>
                      </w:r>
                    </w:sdtContent>
                  </w:sdt>
                  <w:r w:rsidR="007D6458" w:rsidRPr="007D6458">
                    <w:t xml:space="preserve"> | </w:t>
                  </w:r>
                  <w:r w:rsidR="00D504CD" w:rsidRPr="00164B78">
                    <w:rPr>
                      <w:rFonts w:asciiTheme="minorHAnsi" w:hAnsiTheme="minorHAnsi"/>
                      <w:sz w:val="20"/>
                      <w:szCs w:val="24"/>
                    </w:rPr>
                    <w:t>github</w:t>
                  </w:r>
                  <w:r w:rsidR="00D504CD" w:rsidRPr="00FB7EC1">
                    <w:rPr>
                      <w:rFonts w:asciiTheme="minorHAnsi" w:hAnsiTheme="minorHAnsi"/>
                      <w:sz w:val="16"/>
                      <w:szCs w:val="20"/>
                    </w:rPr>
                    <w:t xml:space="preserve">: </w:t>
                  </w:r>
                  <w:r w:rsidR="00D504CD" w:rsidRPr="00164B78">
                    <w:rPr>
                      <w:rFonts w:asciiTheme="minorHAnsi" w:hAnsiTheme="minorHAnsi"/>
                      <w:sz w:val="16"/>
                      <w:szCs w:val="20"/>
                      <w:u w:val="single"/>
                    </w:rPr>
                    <w:t>https://github.com/HeavensRegent</w:t>
                  </w:r>
                  <w:r w:rsidR="00D504CD" w:rsidRPr="00FB7EC1">
                    <w:rPr>
                      <w:rFonts w:asciiTheme="minorHAnsi" w:hAnsiTheme="minorHAnsi"/>
                      <w:sz w:val="16"/>
                      <w:szCs w:val="20"/>
                    </w:rPr>
                    <w:br/>
                  </w:r>
                  <w:r w:rsidR="00164B78">
                    <w:rPr>
                      <w:rFonts w:asciiTheme="minorHAnsi" w:hAnsiTheme="minorHAnsi"/>
                      <w:sz w:val="20"/>
                      <w:szCs w:val="24"/>
                    </w:rPr>
                    <w:t>Linkedin</w:t>
                  </w:r>
                  <w:r w:rsidR="00D504CD" w:rsidRPr="00FB7EC1">
                    <w:rPr>
                      <w:rFonts w:asciiTheme="minorHAnsi" w:hAnsiTheme="minorHAnsi"/>
                      <w:sz w:val="16"/>
                      <w:szCs w:val="20"/>
                    </w:rPr>
                    <w:t xml:space="preserve">: </w:t>
                  </w:r>
                  <w:hyperlink r:id="rId10" w:history="1">
                    <w:r w:rsidR="00D504CD" w:rsidRPr="00FB7EC1">
                      <w:rPr>
                        <w:rStyle w:val="Hyperlink"/>
                        <w:rFonts w:asciiTheme="minorHAnsi" w:hAnsiTheme="minorHAnsi"/>
                        <w:color w:val="auto"/>
                        <w:sz w:val="18"/>
                        <w:szCs w:val="22"/>
                      </w:rPr>
                      <w:t>https://www.linkedin.com/in/nate-bailey-2794921b5/</w:t>
                    </w:r>
                  </w:hyperlink>
                </w:p>
                <w:p w14:paraId="7200A1D7" w14:textId="2B55EA4B" w:rsidR="00906BEE" w:rsidRDefault="00164B78" w:rsidP="00164B78">
                  <w:pPr>
                    <w:pStyle w:val="Heading2"/>
                    <w:jc w:val="left"/>
                    <w:outlineLvl w:val="1"/>
                    <w:rPr>
                      <w:rFonts w:asciiTheme="minorHAnsi" w:hAnsiTheme="minorHAnsi"/>
                      <w:color w:val="auto"/>
                      <w:sz w:val="18"/>
                      <w:szCs w:val="22"/>
                      <w:u w:val="single"/>
                    </w:rPr>
                  </w:pPr>
                  <w:r w:rsidRPr="00164B78">
                    <w:rPr>
                      <w:rFonts w:asciiTheme="minorHAnsi" w:hAnsiTheme="minorHAnsi"/>
                      <w:color w:val="auto"/>
                      <w:sz w:val="20"/>
                      <w:szCs w:val="24"/>
                    </w:rPr>
                    <w:t>Portfolio</w:t>
                  </w:r>
                  <w:r>
                    <w:rPr>
                      <w:rFonts w:asciiTheme="minorHAnsi" w:hAnsiTheme="minorHAnsi"/>
                      <w:color w:val="auto"/>
                      <w:sz w:val="18"/>
                      <w:szCs w:val="22"/>
                    </w:rPr>
                    <w:t xml:space="preserve">: </w:t>
                  </w:r>
                  <w:hyperlink r:id="rId11" w:history="1">
                    <w:r w:rsidRPr="00164B78">
                      <w:rPr>
                        <w:rStyle w:val="Hyperlink"/>
                        <w:rFonts w:asciiTheme="minorHAnsi" w:hAnsiTheme="minorHAnsi"/>
                        <w:color w:val="auto"/>
                        <w:sz w:val="18"/>
                        <w:szCs w:val="22"/>
                      </w:rPr>
                      <w:t>HTTPS://Github.com/heavensregent/nb-w2-homework</w:t>
                    </w:r>
                  </w:hyperlink>
                </w:p>
                <w:p w14:paraId="76A7E9E0" w14:textId="77777777" w:rsidR="00164B78" w:rsidRDefault="00164B78" w:rsidP="00164B78">
                  <w:pPr>
                    <w:pStyle w:val="Heading2"/>
                    <w:jc w:val="left"/>
                    <w:outlineLvl w:val="1"/>
                    <w:rPr>
                      <w:rFonts w:asciiTheme="minorHAnsi" w:hAnsiTheme="minorHAnsi"/>
                      <w:color w:val="auto"/>
                      <w:sz w:val="18"/>
                      <w:szCs w:val="22"/>
                      <w:u w:val="single"/>
                    </w:rPr>
                  </w:pPr>
                </w:p>
                <w:p w14:paraId="4C5F7552" w14:textId="4E2182E8" w:rsidR="00164B78" w:rsidRPr="00906BEE" w:rsidRDefault="00164B78" w:rsidP="00164B78">
                  <w:pPr>
                    <w:pStyle w:val="Heading2"/>
                    <w:jc w:val="left"/>
                    <w:outlineLvl w:val="1"/>
                  </w:pPr>
                </w:p>
              </w:tc>
            </w:tr>
          </w:tbl>
          <w:p w14:paraId="6B959198" w14:textId="77777777" w:rsidR="002C2CDD" w:rsidRPr="00906BEE" w:rsidRDefault="00D8630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28CA41958C7461FB7272DFCD46551F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63FF70E6" w14:textId="5F1B4945" w:rsidR="002C2CDD" w:rsidRPr="00906BEE" w:rsidRDefault="00FF0C48" w:rsidP="007569C1">
            <w:pPr>
              <w:pStyle w:val="Heading4"/>
            </w:pPr>
            <w:r>
              <w:t>Consultant</w:t>
            </w:r>
            <w:r w:rsidR="002C2CDD" w:rsidRPr="00906BEE">
              <w:t xml:space="preserve"> • </w:t>
            </w:r>
            <w:r>
              <w:t>American digital systems</w:t>
            </w:r>
            <w:r w:rsidR="002C2CDD" w:rsidRPr="00906BEE">
              <w:t xml:space="preserve"> • </w:t>
            </w:r>
            <w:r>
              <w:t>Mar 2013</w:t>
            </w:r>
            <w:r w:rsidR="00F47E97" w:rsidRPr="00906BEE">
              <w:t xml:space="preserve"> – </w:t>
            </w:r>
            <w:r>
              <w:t>aug 2018</w:t>
            </w:r>
          </w:p>
          <w:p w14:paraId="599B0AFC" w14:textId="09DD34CA" w:rsidR="002C2CDD" w:rsidRPr="00906BEE" w:rsidRDefault="00FF0C48" w:rsidP="007569C1">
            <w:r>
              <w:t xml:space="preserve">I started off with front-end development, as time </w:t>
            </w:r>
            <w:proofErr w:type="gramStart"/>
            <w:r>
              <w:t>progressed</w:t>
            </w:r>
            <w:proofErr w:type="gramEnd"/>
            <w:r>
              <w:t xml:space="preserve"> I also started working on the backend coding, database, and eventually deploying to production.</w:t>
            </w:r>
          </w:p>
          <w:p w14:paraId="2C0140D0" w14:textId="3C5C473C" w:rsidR="002C2CDD" w:rsidRPr="00906BEE" w:rsidRDefault="00FF0C48" w:rsidP="007569C1">
            <w:pPr>
              <w:pStyle w:val="Heading4"/>
            </w:pPr>
            <w:r>
              <w:t>consultant</w:t>
            </w:r>
            <w:r w:rsidR="002C2CDD" w:rsidRPr="00906BEE">
              <w:t xml:space="preserve"> • </w:t>
            </w:r>
            <w:r>
              <w:t>Business Model Consulting</w:t>
            </w:r>
            <w:r w:rsidR="002C2CDD" w:rsidRPr="00906BEE">
              <w:t xml:space="preserve"> • </w:t>
            </w:r>
            <w:r>
              <w:t>Aug 2018</w:t>
            </w:r>
            <w:r w:rsidR="00F47E97" w:rsidRPr="00906BEE">
              <w:t xml:space="preserve"> – </w:t>
            </w:r>
            <w:r>
              <w:t>Current</w:t>
            </w:r>
          </w:p>
          <w:p w14:paraId="4720282E" w14:textId="77777777" w:rsidR="002C2CDD" w:rsidRPr="00906BEE" w:rsidRDefault="00D8630E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A5243096DBFF4D7EA76A95A19060D1C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37B24487" w14:textId="77777777" w:rsidR="002C2CDD" w:rsidRPr="00906BEE" w:rsidRDefault="00D8630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7C2B04B7E624ECFACD2AACF4F77CF3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CFBC463" w14:textId="490F037B" w:rsidR="002C2CDD" w:rsidRPr="00906BEE" w:rsidRDefault="00FB7EC1" w:rsidP="007569C1">
            <w:pPr>
              <w:pStyle w:val="Heading4"/>
            </w:pPr>
            <w:r>
              <w:t>BACHELOR’S IN COMPUTER SCIENCE</w:t>
            </w:r>
            <w:r w:rsidR="002C2CDD" w:rsidRPr="00906BEE">
              <w:t xml:space="preserve"> • </w:t>
            </w:r>
            <w:r>
              <w:t>In</w:t>
            </w:r>
            <w:r w:rsidR="00FF0C48">
              <w:t>complete</w:t>
            </w:r>
            <w:r w:rsidR="002C2CDD" w:rsidRPr="00906BEE">
              <w:t xml:space="preserve"> • </w:t>
            </w:r>
            <w:r>
              <w:t>University of Utah</w:t>
            </w:r>
          </w:p>
          <w:p w14:paraId="71A9DF88" w14:textId="72B100B9" w:rsidR="002C2CDD" w:rsidRPr="00906BEE" w:rsidRDefault="00FF0C48" w:rsidP="007569C1">
            <w:r>
              <w:t>I was in the process of obtaining a C</w:t>
            </w:r>
            <w:r w:rsidR="00FB7EC1">
              <w:t xml:space="preserve">omputer Science </w:t>
            </w:r>
            <w:r>
              <w:t xml:space="preserve">Degree </w:t>
            </w:r>
            <w:r w:rsidR="00FB7EC1">
              <w:t xml:space="preserve">with an Entertainment </w:t>
            </w:r>
            <w:proofErr w:type="gramStart"/>
            <w:r w:rsidR="00FB7EC1">
              <w:t>Arts Emphasis</w:t>
            </w:r>
            <w:r>
              <w:t>, when</w:t>
            </w:r>
            <w:proofErr w:type="gramEnd"/>
            <w:r>
              <w:t xml:space="preserve"> I started working developing Full Stack Applications.</w:t>
            </w:r>
          </w:p>
          <w:p w14:paraId="1CF14EE2" w14:textId="7101BA6A" w:rsidR="002C2CDD" w:rsidRPr="00906BEE" w:rsidRDefault="00FF0C48" w:rsidP="007569C1">
            <w:pPr>
              <w:pStyle w:val="Heading4"/>
            </w:pPr>
            <w:r>
              <w:t>high school Diploma</w:t>
            </w:r>
            <w:r w:rsidR="002C2CDD" w:rsidRPr="00906BEE">
              <w:t xml:space="preserve"> • </w:t>
            </w:r>
            <w:r>
              <w:t>May 2011</w:t>
            </w:r>
            <w:r w:rsidR="002C2CDD" w:rsidRPr="00906BEE">
              <w:t xml:space="preserve"> • </w:t>
            </w:r>
            <w:r>
              <w:t>Murray high school</w:t>
            </w:r>
          </w:p>
          <w:p w14:paraId="706BEBEC" w14:textId="756944EF" w:rsidR="002C2CDD" w:rsidRPr="00906BEE" w:rsidRDefault="00FF0C48" w:rsidP="007569C1">
            <w:r>
              <w:t>I graduated from Murray High School</w:t>
            </w:r>
            <w:r w:rsidR="00164B78">
              <w:t xml:space="preserve"> when I was 15. I took every programming class the school had to offer.</w:t>
            </w:r>
          </w:p>
          <w:p w14:paraId="7746A2EF" w14:textId="2C57F963" w:rsidR="002C2CDD" w:rsidRPr="00906BEE" w:rsidRDefault="00164B78" w:rsidP="007569C1">
            <w:pPr>
              <w:pStyle w:val="Heading3"/>
            </w:pPr>
            <w:r>
              <w:lastRenderedPageBreak/>
              <w:t>Projects</w:t>
            </w:r>
          </w:p>
          <w:p w14:paraId="443809ED" w14:textId="3503B74D" w:rsidR="00741125" w:rsidRDefault="00164B78" w:rsidP="00741125">
            <w:r>
              <w:t xml:space="preserve">Weather Dashboard (HTML, Bootstrap, CSS, </w:t>
            </w:r>
            <w:proofErr w:type="spellStart"/>
            <w:r>
              <w:t>javascript</w:t>
            </w:r>
            <w:proofErr w:type="spellEnd"/>
            <w:r>
              <w:t xml:space="preserve">, jQuery): This allows you to search a city and get the current weather along with a </w:t>
            </w:r>
            <w:proofErr w:type="gramStart"/>
            <w:r>
              <w:t>5 day</w:t>
            </w:r>
            <w:proofErr w:type="gramEnd"/>
            <w:r>
              <w:t xml:space="preserve"> forecast. </w:t>
            </w:r>
            <w:hyperlink r:id="rId12" w:history="1">
              <w:r w:rsidRPr="007E493A">
                <w:rPr>
                  <w:rStyle w:val="Hyperlink"/>
                </w:rPr>
                <w:t>https://heavensregent.github.io/nb-w6-homework/</w:t>
              </w:r>
            </w:hyperlink>
          </w:p>
          <w:p w14:paraId="4EE013F6" w14:textId="77777777" w:rsidR="00164B78" w:rsidRDefault="00164B78" w:rsidP="00741125"/>
          <w:p w14:paraId="183F5E22" w14:textId="64DD17BD" w:rsidR="000B2A4D" w:rsidRDefault="00164B78" w:rsidP="00741125">
            <w:r>
              <w:t xml:space="preserve">Project 1 Big Brain Trivia (HTML, Bootstrap, CSS, </w:t>
            </w:r>
            <w:proofErr w:type="spellStart"/>
            <w:r>
              <w:t>Javascript</w:t>
            </w:r>
            <w:proofErr w:type="spellEnd"/>
            <w:r>
              <w:t>, jQuery): A trivia game where the user can select the quiz criteria</w:t>
            </w:r>
            <w:r w:rsidR="000B2A4D">
              <w:t xml:space="preserve">. They start the quiz, when they answer </w:t>
            </w:r>
            <w:proofErr w:type="gramStart"/>
            <w:r w:rsidR="000B2A4D">
              <w:t>wrong</w:t>
            </w:r>
            <w:proofErr w:type="gramEnd"/>
            <w:r w:rsidR="000B2A4D">
              <w:t xml:space="preserve"> they are complimented, when they get it wrong they are very heavily insulted. Uses APIs. </w:t>
            </w:r>
            <w:hyperlink r:id="rId13" w:history="1">
              <w:r w:rsidR="000B2A4D" w:rsidRPr="007E493A">
                <w:rPr>
                  <w:rStyle w:val="Hyperlink"/>
                </w:rPr>
                <w:t>https://heavensregent.github.io/project1/</w:t>
              </w:r>
            </w:hyperlink>
          </w:p>
          <w:p w14:paraId="4B3FAB30" w14:textId="77777777" w:rsidR="000B2A4D" w:rsidRDefault="000B2A4D" w:rsidP="00741125"/>
          <w:p w14:paraId="6BE5A1BC" w14:textId="050F5A6B" w:rsidR="00164B78" w:rsidRPr="00906BEE" w:rsidRDefault="000B2A4D" w:rsidP="00741125">
            <w:r>
              <w:t>Password Generator (</w:t>
            </w:r>
            <w:proofErr w:type="spellStart"/>
            <w:r>
              <w:t>Javascript</w:t>
            </w:r>
            <w:proofErr w:type="spellEnd"/>
            <w:r>
              <w:t>, HTML, CSS, Bootstrap): Choose the specifications for your password and click generate password. Displays the generated password onscreen and copies it to the user’s clipboard.</w:t>
            </w:r>
          </w:p>
        </w:tc>
      </w:tr>
    </w:tbl>
    <w:p w14:paraId="6F8C95DF" w14:textId="77777777" w:rsidR="00C62C50" w:rsidRDefault="00C62C50" w:rsidP="00E22E87">
      <w:pPr>
        <w:pStyle w:val="NoSpacing"/>
      </w:pPr>
    </w:p>
    <w:sectPr w:rsidR="00C62C50" w:rsidSect="00EF7CC9">
      <w:headerReference w:type="default" r:id="rId14"/>
      <w:footerReference w:type="default" r:id="rId15"/>
      <w:footerReference w:type="first" r:id="rId16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B4F07" w14:textId="77777777" w:rsidR="00D8630E" w:rsidRDefault="00D8630E" w:rsidP="00713050">
      <w:pPr>
        <w:spacing w:line="240" w:lineRule="auto"/>
      </w:pPr>
      <w:r>
        <w:separator/>
      </w:r>
    </w:p>
  </w:endnote>
  <w:endnote w:type="continuationSeparator" w:id="0">
    <w:p w14:paraId="6536824E" w14:textId="77777777" w:rsidR="00D8630E" w:rsidRDefault="00D8630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1775A2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72273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3A4D1ED" wp14:editId="15166CCF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EE655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56D89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58F07B" wp14:editId="270E69C3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A07C01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BF3B5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FC37D4" wp14:editId="5CF69F9F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05097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5484C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C568E45" wp14:editId="1F9CE268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B3680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08C9FB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ACB690E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88A2FD4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859A7A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28201D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7316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E11AC5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CF5AD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0A674A4" wp14:editId="6CD58EA4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FF1E69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DDCDF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7CE2C54" wp14:editId="1B876B02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662ACB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33D17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20F30F" wp14:editId="4C195D4A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BF59C2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F71C9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1CCDBB" wp14:editId="600D3D59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F1492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5AE457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70D88BB" w14:textId="11738246" w:rsidR="00811117" w:rsidRPr="00CA3DF1" w:rsidRDefault="000E4BF9" w:rsidP="003C5528">
          <w:pPr>
            <w:pStyle w:val="Footer"/>
          </w:pPr>
          <w:r>
            <w:t>blstarwars@live.com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4342FB" w14:textId="6CBBFDB7" w:rsidR="00811117" w:rsidRPr="00C2098A" w:rsidRDefault="000E4BF9" w:rsidP="00217980">
          <w:pPr>
            <w:pStyle w:val="Footer"/>
          </w:pPr>
          <w:r>
            <w:t>@Heavensregent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86D50E1" w14:textId="2BDBEEA9" w:rsidR="00811117" w:rsidRPr="00C2098A" w:rsidRDefault="000E4BF9" w:rsidP="00217980">
          <w:pPr>
            <w:pStyle w:val="Footer"/>
          </w:pPr>
          <w:r>
            <w:t>801-318-2790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C49C55" w14:textId="7B2275A1" w:rsidR="00811117" w:rsidRPr="00C2098A" w:rsidRDefault="000E4BF9" w:rsidP="00217980">
          <w:pPr>
            <w:pStyle w:val="Footer"/>
          </w:pPr>
          <w:r w:rsidRPr="000E4BF9">
            <w:t>https://www.linkedin.com/in/nate-bailey-2794921b5/</w:t>
          </w:r>
        </w:p>
      </w:tc>
    </w:tr>
  </w:tbl>
  <w:p w14:paraId="59ACB9B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77352" w14:textId="77777777" w:rsidR="00D8630E" w:rsidRDefault="00D8630E" w:rsidP="00713050">
      <w:pPr>
        <w:spacing w:line="240" w:lineRule="auto"/>
      </w:pPr>
      <w:r>
        <w:separator/>
      </w:r>
    </w:p>
  </w:footnote>
  <w:footnote w:type="continuationSeparator" w:id="0">
    <w:p w14:paraId="08021028" w14:textId="77777777" w:rsidR="00D8630E" w:rsidRDefault="00D8630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34FE0F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F8D8267" w14:textId="71F32A1E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8AFEF91" wp14:editId="708684E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6C59CA0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0E4BF9">
            <w:t>NB</w: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0E4BF9" w14:paraId="23BDE3AA" w14:textId="77777777" w:rsidTr="000E4BF9">
            <w:trPr>
              <w:trHeight w:hRule="exact" w:val="1152"/>
            </w:trPr>
            <w:tc>
              <w:tcPr>
                <w:tcW w:w="6729" w:type="dxa"/>
              </w:tcPr>
              <w:tbl>
                <w:tblPr>
                  <w:tblStyle w:val="TableGrid"/>
                  <w:tblW w:w="5000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left w:w="0" w:type="dxa"/>
                    <w:bottom w:w="835" w:type="dxa"/>
                    <w:right w:w="432" w:type="dxa"/>
                  </w:tblCellMar>
                  <w:tblLook w:val="04A0" w:firstRow="1" w:lastRow="0" w:firstColumn="1" w:lastColumn="0" w:noHBand="0" w:noVBand="1"/>
                  <w:tblDescription w:val="Heading layout table"/>
                </w:tblPr>
                <w:tblGrid>
                  <w:gridCol w:w="6297"/>
                </w:tblGrid>
                <w:tr w:rsidR="000E4BF9" w:rsidRPr="00180B44" w14:paraId="6DE5A31F" w14:textId="77777777" w:rsidTr="000E4BF9">
                  <w:trPr>
                    <w:trHeight w:hRule="exact" w:val="2336"/>
                  </w:trPr>
                  <w:tc>
                    <w:tcPr>
                      <w:tcW w:w="6055" w:type="dxa"/>
                      <w:vAlign w:val="center"/>
                    </w:tcPr>
                    <w:p w14:paraId="5F71EB4A" w14:textId="77777777" w:rsidR="000E4BF9" w:rsidRPr="00180B44" w:rsidRDefault="000E4BF9" w:rsidP="000E4BF9">
                      <w:pPr>
                        <w:pStyle w:val="Heading1"/>
                        <w:outlineLvl w:val="0"/>
                      </w:pPr>
                      <w:sdt>
                        <w:sdtPr>
                          <w:rPr>
                            <w:sz w:val="40"/>
                            <w:szCs w:val="22"/>
                          </w:rPr>
                          <w:alias w:val="Enter your name:"/>
                          <w:tag w:val="Enter your name:"/>
                          <w:id w:val="-225294728"/>
                          <w:placeholder>
                            <w:docPart w:val="F9413E0611E549C4AD1F0303315ADB3F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sz w:val="50"/>
                            <w:szCs w:val="32"/>
                          </w:rPr>
                        </w:sdtEndPr>
                        <w:sdtContent>
                          <w:r w:rsidRPr="00180B44">
                            <w:rPr>
                              <w:sz w:val="40"/>
                              <w:szCs w:val="22"/>
                            </w:rPr>
                            <w:t>Nate Bailey</w:t>
                          </w:r>
                        </w:sdtContent>
                      </w:sdt>
                    </w:p>
                    <w:p w14:paraId="305C52A5" w14:textId="64919375" w:rsidR="000E4BF9" w:rsidRDefault="000E4BF9" w:rsidP="000E4BF9">
                      <w:pPr>
                        <w:pStyle w:val="Heading2"/>
                        <w:rPr>
                          <w:caps w:val="0"/>
                        </w:rPr>
                      </w:pPr>
                      <w:sdt>
                        <w:sdtPr>
                          <w:alias w:val="Enter Profession or Industry:"/>
                          <w:tag w:val="Enter Profession or Industry:"/>
                          <w:id w:val="-963569460"/>
                          <w:placeholder>
                            <w:docPart w:val="0F2E9EC3B38445E6A214E1D6A2597CBD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Pr="00180B44">
                            <w:t>IT Professional</w:t>
                          </w:r>
                          <w:r>
                            <w:br/>
                          </w:r>
                          <w:r w:rsidRPr="00180B44">
                            <w:rPr>
                              <w:caps w:val="0"/>
                            </w:rPr>
                            <w:t xml:space="preserve"> </w:t>
                          </w:r>
                        </w:sdtContent>
                      </w:sdt>
                    </w:p>
                    <w:p w14:paraId="60DB58D5" w14:textId="5F9ECBA6" w:rsidR="000E4BF9" w:rsidRPr="00180B44" w:rsidRDefault="000E4BF9" w:rsidP="000E4BF9">
                      <w:pPr>
                        <w:pStyle w:val="Heading2"/>
                        <w:jc w:val="left"/>
                        <w:outlineLvl w:val="1"/>
                        <w:rPr>
                          <w:rFonts w:asciiTheme="minorHAnsi" w:hAnsiTheme="minorHAnsi"/>
                          <w:color w:val="auto"/>
                          <w:sz w:val="18"/>
                          <w:szCs w:val="22"/>
                          <w:u w:val="single"/>
                        </w:rPr>
                      </w:pPr>
                    </w:p>
                    <w:p w14:paraId="59EBDBDD" w14:textId="77777777" w:rsidR="000E4BF9" w:rsidRPr="00180B44" w:rsidRDefault="000E4BF9" w:rsidP="000E4BF9">
                      <w:pPr>
                        <w:pStyle w:val="Heading2"/>
                        <w:jc w:val="left"/>
                        <w:outlineLvl w:val="1"/>
                        <w:rPr>
                          <w:rFonts w:asciiTheme="minorHAnsi" w:hAnsiTheme="minorHAnsi"/>
                          <w:color w:val="auto"/>
                          <w:sz w:val="18"/>
                          <w:szCs w:val="22"/>
                          <w:u w:val="single"/>
                        </w:rPr>
                      </w:pPr>
                    </w:p>
                    <w:p w14:paraId="485E8A1F" w14:textId="77777777" w:rsidR="000E4BF9" w:rsidRPr="00180B44" w:rsidRDefault="000E4BF9" w:rsidP="000E4BF9">
                      <w:pPr>
                        <w:pStyle w:val="Heading2"/>
                        <w:jc w:val="left"/>
                        <w:outlineLvl w:val="1"/>
                      </w:pPr>
                    </w:p>
                  </w:tc>
                </w:tr>
              </w:tbl>
              <w:p w14:paraId="04148EFB" w14:textId="281C4438" w:rsidR="000E4BF9" w:rsidRDefault="000E4BF9" w:rsidP="000E4BF9">
                <w:pPr>
                  <w:pStyle w:val="Heading2"/>
                  <w:outlineLvl w:val="1"/>
                </w:pPr>
              </w:p>
            </w:tc>
          </w:tr>
        </w:tbl>
        <w:p w14:paraId="46D3B83D" w14:textId="77777777" w:rsidR="001A5CA9" w:rsidRPr="00F207C0" w:rsidRDefault="001A5CA9" w:rsidP="001A5CA9"/>
      </w:tc>
    </w:tr>
  </w:tbl>
  <w:p w14:paraId="6A753CC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CD"/>
    <w:rsid w:val="00091382"/>
    <w:rsid w:val="000A07DA"/>
    <w:rsid w:val="000A2BFA"/>
    <w:rsid w:val="000B0619"/>
    <w:rsid w:val="000B2A4D"/>
    <w:rsid w:val="000B61CA"/>
    <w:rsid w:val="000E4BF9"/>
    <w:rsid w:val="000F7610"/>
    <w:rsid w:val="00114ED7"/>
    <w:rsid w:val="001300CA"/>
    <w:rsid w:val="00140B0E"/>
    <w:rsid w:val="00164B78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504CD"/>
    <w:rsid w:val="00D8630E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7EC1"/>
    <w:rsid w:val="00FF0C4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A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5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eavensregent.github.io/project1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avensregent.github.io/nb-w6-homework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eavensregent/nb-w2-homework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nate-bailey-2794921b5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livion\AppData\Local\Microsoft\Office\16.0\DTS\en-US%7b7D01ABF0-EC46-4F0A-A774-23FBCFAE0605%7d\%7bF8CDFC4E-63A1-4825-BC07-8406B2AAF223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5F52E4A93741768251CFFA36419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C56E0-E3CA-4842-9DBE-799198DCBDA8}"/>
      </w:docPartPr>
      <w:docPartBody>
        <w:p w:rsidR="00000000" w:rsidRDefault="00304B98">
          <w:pPr>
            <w:pStyle w:val="B45F52E4A93741768251CFFA36419275"/>
          </w:pPr>
          <w:r w:rsidRPr="00906BEE">
            <w:t>Objective</w:t>
          </w:r>
        </w:p>
      </w:docPartBody>
    </w:docPart>
    <w:docPart>
      <w:docPartPr>
        <w:name w:val="05E54972CFF54B5F80A2E304DAB4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7819B-04AE-462E-AAE9-E2B16B1AB10E}"/>
      </w:docPartPr>
      <w:docPartBody>
        <w:p w:rsidR="00000000" w:rsidRDefault="00304B98">
          <w:pPr>
            <w:pStyle w:val="05E54972CFF54B5F80A2E304DAB41885"/>
          </w:pPr>
          <w:r w:rsidRPr="00906BEE">
            <w:t>Skills</w:t>
          </w:r>
        </w:p>
      </w:docPartBody>
    </w:docPart>
    <w:docPart>
      <w:docPartPr>
        <w:name w:val="7C2F6FF73CF74940BF9BD46DE721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45F10-1EF2-4203-BD16-981E6551AA5C}"/>
      </w:docPartPr>
      <w:docPartBody>
        <w:p w:rsidR="00000000" w:rsidRDefault="00304B98">
          <w:pPr>
            <w:pStyle w:val="7C2F6FF73CF74940BF9BD46DE7214133"/>
          </w:pPr>
          <w:r>
            <w:t>Your name</w:t>
          </w:r>
        </w:p>
      </w:docPartBody>
    </w:docPart>
    <w:docPart>
      <w:docPartPr>
        <w:name w:val="F9A12E8FE8B240FFA6FA4F8AD9308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FEF5-1DED-4384-B860-4B230BAE0306}"/>
      </w:docPartPr>
      <w:docPartBody>
        <w:p w:rsidR="00000000" w:rsidRDefault="00304B98">
          <w:pPr>
            <w:pStyle w:val="F9A12E8FE8B240FFA6FA4F8AD93084CC"/>
          </w:pPr>
          <w:r w:rsidRPr="007D6458">
            <w:t>Profession or Industry</w:t>
          </w:r>
        </w:p>
      </w:docPartBody>
    </w:docPart>
    <w:docPart>
      <w:docPartPr>
        <w:name w:val="D28CA41958C7461FB7272DFCD4655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9EE33-6ECB-44A0-BA32-8B8F2BB6BCC6}"/>
      </w:docPartPr>
      <w:docPartBody>
        <w:p w:rsidR="00000000" w:rsidRDefault="00304B98">
          <w:pPr>
            <w:pStyle w:val="D28CA41958C7461FB7272DFCD46551F4"/>
          </w:pPr>
          <w:r w:rsidRPr="00906BEE">
            <w:t>Experience</w:t>
          </w:r>
        </w:p>
      </w:docPartBody>
    </w:docPart>
    <w:docPart>
      <w:docPartPr>
        <w:name w:val="A5243096DBFF4D7EA76A95A19060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EB90E-BE4D-4A19-A7EB-C886B00996B8}"/>
      </w:docPartPr>
      <w:docPartBody>
        <w:p w:rsidR="00000000" w:rsidRDefault="00304B98">
          <w:pPr>
            <w:pStyle w:val="A5243096DBFF4D7EA76A95A19060D1C8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37C2B04B7E624ECFACD2AACF4F77C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5F73B-4822-473F-9705-DCEF4E20FE57}"/>
      </w:docPartPr>
      <w:docPartBody>
        <w:p w:rsidR="00000000" w:rsidRDefault="00304B98">
          <w:pPr>
            <w:pStyle w:val="37C2B04B7E624ECFACD2AACF4F77CF32"/>
          </w:pPr>
          <w:r w:rsidRPr="00906BEE">
            <w:t>Education</w:t>
          </w:r>
        </w:p>
      </w:docPartBody>
    </w:docPart>
    <w:docPart>
      <w:docPartPr>
        <w:name w:val="F9413E0611E549C4AD1F0303315AD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778C8-AA5E-4D64-BF20-0443EB675E2B}"/>
      </w:docPartPr>
      <w:docPartBody>
        <w:p w:rsidR="00000000" w:rsidRDefault="00923CF3" w:rsidP="00923CF3">
          <w:pPr>
            <w:pStyle w:val="F9413E0611E549C4AD1F0303315ADB3F"/>
          </w:pPr>
          <w:r>
            <w:t>Your name</w:t>
          </w:r>
        </w:p>
      </w:docPartBody>
    </w:docPart>
    <w:docPart>
      <w:docPartPr>
        <w:name w:val="0F2E9EC3B38445E6A214E1D6A2597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EDFB-8DB7-4B6F-AC98-89740C76CC96}"/>
      </w:docPartPr>
      <w:docPartBody>
        <w:p w:rsidR="00000000" w:rsidRDefault="00923CF3" w:rsidP="00923CF3">
          <w:pPr>
            <w:pStyle w:val="0F2E9EC3B38445E6A214E1D6A2597CBD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3"/>
    <w:rsid w:val="00304B98"/>
    <w:rsid w:val="009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0AAED492054230A0D268DF21E4F8E0">
    <w:name w:val="040AAED492054230A0D268DF21E4F8E0"/>
  </w:style>
  <w:style w:type="paragraph" w:customStyle="1" w:styleId="B45F52E4A93741768251CFFA36419275">
    <w:name w:val="B45F52E4A93741768251CFFA36419275"/>
  </w:style>
  <w:style w:type="paragraph" w:customStyle="1" w:styleId="B339ED1DCB2549CD995BCA7ED27F63CA">
    <w:name w:val="B339ED1DCB2549CD995BCA7ED27F63CA"/>
  </w:style>
  <w:style w:type="paragraph" w:customStyle="1" w:styleId="05E54972CFF54B5F80A2E304DAB41885">
    <w:name w:val="05E54972CFF54B5F80A2E304DAB41885"/>
  </w:style>
  <w:style w:type="paragraph" w:customStyle="1" w:styleId="923776075F274381A8D94BFC2084F334">
    <w:name w:val="923776075F274381A8D94BFC2084F334"/>
  </w:style>
  <w:style w:type="paragraph" w:customStyle="1" w:styleId="7C2F6FF73CF74940BF9BD46DE7214133">
    <w:name w:val="7C2F6FF73CF74940BF9BD46DE7214133"/>
  </w:style>
  <w:style w:type="paragraph" w:customStyle="1" w:styleId="F9A12E8FE8B240FFA6FA4F8AD93084CC">
    <w:name w:val="F9A12E8FE8B240FFA6FA4F8AD93084CC"/>
  </w:style>
  <w:style w:type="paragraph" w:customStyle="1" w:styleId="14B48B340144451FA6F3E083A3E39C24">
    <w:name w:val="14B48B340144451FA6F3E083A3E39C24"/>
  </w:style>
  <w:style w:type="paragraph" w:customStyle="1" w:styleId="D28CA41958C7461FB7272DFCD46551F4">
    <w:name w:val="D28CA41958C7461FB7272DFCD46551F4"/>
  </w:style>
  <w:style w:type="paragraph" w:customStyle="1" w:styleId="F54CD6B818F04808806BE6DCAEEAE763">
    <w:name w:val="F54CD6B818F04808806BE6DCAEEAE763"/>
  </w:style>
  <w:style w:type="paragraph" w:customStyle="1" w:styleId="EB6B430A78CD4C1897ECD63DE56F4C21">
    <w:name w:val="EB6B430A78CD4C1897ECD63DE56F4C21"/>
  </w:style>
  <w:style w:type="paragraph" w:customStyle="1" w:styleId="3EE48ACDDD0D4854B5DDF09F92D80DAA">
    <w:name w:val="3EE48ACDDD0D4854B5DDF09F92D80DAA"/>
  </w:style>
  <w:style w:type="paragraph" w:customStyle="1" w:styleId="DAAAF4CC7AA84AE892F4B33FEDBE8ADA">
    <w:name w:val="DAAAF4CC7AA84AE892F4B33FEDBE8ADA"/>
  </w:style>
  <w:style w:type="paragraph" w:customStyle="1" w:styleId="B3E87FD8AD8D416596B057F26A9C6949">
    <w:name w:val="B3E87FD8AD8D416596B057F26A9C6949"/>
  </w:style>
  <w:style w:type="paragraph" w:customStyle="1" w:styleId="9B1FF3B52BCA473BB0FAE67493A42D1A">
    <w:name w:val="9B1FF3B52BCA473BB0FAE67493A42D1A"/>
  </w:style>
  <w:style w:type="paragraph" w:customStyle="1" w:styleId="3730CD8F15764708B8D8574291AAFA6F">
    <w:name w:val="3730CD8F15764708B8D8574291AAFA6F"/>
  </w:style>
  <w:style w:type="paragraph" w:customStyle="1" w:styleId="C9C68E089BD24BF88A42D27A46AD876B">
    <w:name w:val="C9C68E089BD24BF88A42D27A46AD876B"/>
  </w:style>
  <w:style w:type="paragraph" w:customStyle="1" w:styleId="60183595364E4E35B9E9EF29F1F0F1D3">
    <w:name w:val="60183595364E4E35B9E9EF29F1F0F1D3"/>
  </w:style>
  <w:style w:type="paragraph" w:customStyle="1" w:styleId="A5243096DBFF4D7EA76A95A19060D1C8">
    <w:name w:val="A5243096DBFF4D7EA76A95A19060D1C8"/>
  </w:style>
  <w:style w:type="paragraph" w:customStyle="1" w:styleId="37C2B04B7E624ECFACD2AACF4F77CF32">
    <w:name w:val="37C2B04B7E624ECFACD2AACF4F77CF32"/>
  </w:style>
  <w:style w:type="paragraph" w:customStyle="1" w:styleId="9070CBCD48B54E77B78905E302BF9930">
    <w:name w:val="9070CBCD48B54E77B78905E302BF9930"/>
  </w:style>
  <w:style w:type="paragraph" w:customStyle="1" w:styleId="837CC03A6FC44629B37E13D9F9F05439">
    <w:name w:val="837CC03A6FC44629B37E13D9F9F05439"/>
  </w:style>
  <w:style w:type="paragraph" w:customStyle="1" w:styleId="C3EB0A0311F2483795EE74A69C5F5CB7">
    <w:name w:val="C3EB0A0311F2483795EE74A69C5F5CB7"/>
  </w:style>
  <w:style w:type="paragraph" w:customStyle="1" w:styleId="C0B6FD7403A44347BDDD5C88D8B82F23">
    <w:name w:val="C0B6FD7403A44347BDDD5C88D8B82F23"/>
  </w:style>
  <w:style w:type="paragraph" w:customStyle="1" w:styleId="51C461E5D8784646B5C569935B431960">
    <w:name w:val="51C461E5D8784646B5C569935B431960"/>
  </w:style>
  <w:style w:type="paragraph" w:customStyle="1" w:styleId="4716E445E49249E198283385F0E2AE5F">
    <w:name w:val="4716E445E49249E198283385F0E2AE5F"/>
  </w:style>
  <w:style w:type="paragraph" w:customStyle="1" w:styleId="7AA921253D054FBABD4014674E7984B5">
    <w:name w:val="7AA921253D054FBABD4014674E7984B5"/>
  </w:style>
  <w:style w:type="paragraph" w:customStyle="1" w:styleId="36E8EC24E0C24DE290FCED5F626F7821">
    <w:name w:val="36E8EC24E0C24DE290FCED5F626F7821"/>
  </w:style>
  <w:style w:type="paragraph" w:customStyle="1" w:styleId="4279A64740684A2EA463371690F6384A">
    <w:name w:val="4279A64740684A2EA463371690F6384A"/>
  </w:style>
  <w:style w:type="paragraph" w:customStyle="1" w:styleId="06B2FD7511984943946D6601300D9B16">
    <w:name w:val="06B2FD7511984943946D6601300D9B16"/>
  </w:style>
  <w:style w:type="paragraph" w:customStyle="1" w:styleId="F9413E0611E549C4AD1F0303315ADB3F">
    <w:name w:val="F9413E0611E549C4AD1F0303315ADB3F"/>
    <w:rsid w:val="00923CF3"/>
  </w:style>
  <w:style w:type="paragraph" w:customStyle="1" w:styleId="0F2E9EC3B38445E6A214E1D6A2597CBD">
    <w:name w:val="0F2E9EC3B38445E6A214E1D6A2597CBD"/>
    <w:rsid w:val="00923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{F8CDFC4E-63A1-4825-BC07-8406B2AAF223}tf16392716_win32.dotx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IT Professional</dc:subject>
  <dc:creator/>
  <cp:keywords/>
  <dc:description>github: https://github.com/HeavensRegent
linkedin:</dc:description>
  <cp:lastModifiedBy/>
  <cp:revision>1</cp:revision>
  <dcterms:created xsi:type="dcterms:W3CDTF">2020-11-08T04:55:00Z</dcterms:created>
  <dcterms:modified xsi:type="dcterms:W3CDTF">2020-11-08T05:42:00Z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